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7CE6" w14:textId="1DE6BB86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7E78542" w14:textId="6AC81AFD" w:rsidR="00C6554A" w:rsidRDefault="00647DFA" w:rsidP="00C6554A">
      <w:pPr>
        <w:pStyle w:val="Title"/>
        <w:rPr>
          <w:sz w:val="88"/>
          <w:szCs w:val="88"/>
        </w:rPr>
      </w:pPr>
      <w:r w:rsidRPr="00647DFA">
        <w:rPr>
          <w:sz w:val="88"/>
          <w:szCs w:val="88"/>
        </w:rPr>
        <w:t>Software Engineering</w:t>
      </w:r>
    </w:p>
    <w:p w14:paraId="5FFE1D5C" w14:textId="77777777" w:rsidR="00647DFA" w:rsidRPr="00647DFA" w:rsidRDefault="00647DFA" w:rsidP="00C6554A">
      <w:pPr>
        <w:pStyle w:val="Title"/>
        <w:rPr>
          <w:sz w:val="24"/>
          <w:szCs w:val="24"/>
        </w:rPr>
      </w:pPr>
    </w:p>
    <w:p w14:paraId="57EFF8A3" w14:textId="126F0801" w:rsidR="00C6554A" w:rsidRDefault="00647DFA" w:rsidP="00C6554A">
      <w:pPr>
        <w:pStyle w:val="Subtitle"/>
        <w:rPr>
          <w:sz w:val="36"/>
          <w:szCs w:val="36"/>
        </w:rPr>
      </w:pPr>
      <w:r w:rsidRPr="00647DFA">
        <w:rPr>
          <w:sz w:val="36"/>
          <w:szCs w:val="36"/>
        </w:rPr>
        <w:t xml:space="preserve">Agile </w:t>
      </w:r>
      <w:r w:rsidR="00BB2A44">
        <w:rPr>
          <w:sz w:val="36"/>
          <w:szCs w:val="36"/>
        </w:rPr>
        <w:t>Software</w:t>
      </w:r>
      <w:r w:rsidRPr="00647DFA">
        <w:rPr>
          <w:sz w:val="36"/>
          <w:szCs w:val="36"/>
        </w:rPr>
        <w:t xml:space="preserve"> Development</w:t>
      </w:r>
    </w:p>
    <w:p w14:paraId="740E4B17" w14:textId="41413240" w:rsidR="00BB2A44" w:rsidRDefault="00BB2A44" w:rsidP="00C6554A">
      <w:pPr>
        <w:pStyle w:val="Subtitle"/>
        <w:rPr>
          <w:sz w:val="52"/>
          <w:szCs w:val="52"/>
        </w:rPr>
      </w:pPr>
      <w:r>
        <w:rPr>
          <w:sz w:val="36"/>
          <w:szCs w:val="36"/>
        </w:rPr>
        <w:t xml:space="preserve">CIA – </w:t>
      </w:r>
      <w:r w:rsidRPr="00BB2A44">
        <w:rPr>
          <w:sz w:val="52"/>
          <w:szCs w:val="52"/>
        </w:rPr>
        <w:t>1</w:t>
      </w:r>
    </w:p>
    <w:p w14:paraId="2ED5A74A" w14:textId="112B91BB" w:rsidR="00647DFA" w:rsidRDefault="0027135A" w:rsidP="00647DFA">
      <w:pPr>
        <w:pStyle w:val="ContactInfo"/>
        <w:jc w:val="left"/>
        <w:rPr>
          <w:sz w:val="32"/>
          <w:szCs w:val="32"/>
        </w:rPr>
      </w:pPr>
      <w:r w:rsidRPr="0027135A">
        <w:rPr>
          <w:sz w:val="32"/>
          <w:szCs w:val="32"/>
        </w:rPr>
        <w:t>Guide: Neha Singhal</w:t>
      </w:r>
    </w:p>
    <w:p w14:paraId="011D68E3" w14:textId="77777777" w:rsidR="0027135A" w:rsidRDefault="0027135A" w:rsidP="00647DFA">
      <w:pPr>
        <w:pStyle w:val="ContactInfo"/>
        <w:jc w:val="left"/>
        <w:rPr>
          <w:sz w:val="32"/>
          <w:szCs w:val="32"/>
        </w:rPr>
      </w:pPr>
    </w:p>
    <w:p w14:paraId="1A5439A8" w14:textId="77777777" w:rsidR="0027135A" w:rsidRPr="0027135A" w:rsidRDefault="0027135A" w:rsidP="00647DFA">
      <w:pPr>
        <w:pStyle w:val="ContactInfo"/>
        <w:jc w:val="left"/>
        <w:rPr>
          <w:sz w:val="32"/>
          <w:szCs w:val="32"/>
        </w:rPr>
      </w:pPr>
    </w:p>
    <w:p w14:paraId="17AEC61C" w14:textId="77777777" w:rsidR="00647DFA" w:rsidRDefault="00647DFA" w:rsidP="00647DFA">
      <w:pPr>
        <w:pStyle w:val="ContactInfo"/>
        <w:jc w:val="left"/>
      </w:pPr>
    </w:p>
    <w:p w14:paraId="50DBA8DE" w14:textId="6F79BEE5" w:rsidR="00647DFA" w:rsidRPr="00647DFA" w:rsidRDefault="00647DFA" w:rsidP="00647DFA">
      <w:pPr>
        <w:pStyle w:val="ContactInfo"/>
        <w:jc w:val="left"/>
        <w:rPr>
          <w:sz w:val="28"/>
          <w:szCs w:val="28"/>
        </w:rPr>
      </w:pPr>
      <w:r w:rsidRPr="00647DFA">
        <w:rPr>
          <w:sz w:val="28"/>
          <w:szCs w:val="28"/>
        </w:rPr>
        <w:t>Name: Kushal Sourav B</w:t>
      </w:r>
    </w:p>
    <w:p w14:paraId="78C7449B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  <w:r w:rsidRPr="00647DFA">
        <w:rPr>
          <w:sz w:val="28"/>
          <w:szCs w:val="28"/>
        </w:rPr>
        <w:t>Regno: 2347125</w:t>
      </w:r>
    </w:p>
    <w:p w14:paraId="42065DEC" w14:textId="6727D654" w:rsidR="00647DFA" w:rsidRDefault="00647DFA" w:rsidP="00647DFA">
      <w:pPr>
        <w:pStyle w:val="ContactInfo"/>
        <w:jc w:val="left"/>
        <w:rPr>
          <w:sz w:val="28"/>
          <w:szCs w:val="28"/>
        </w:rPr>
      </w:pPr>
      <w:r w:rsidRPr="00647DFA">
        <w:rPr>
          <w:sz w:val="28"/>
          <w:szCs w:val="28"/>
        </w:rPr>
        <w:t>Date:</w:t>
      </w:r>
      <w:r w:rsidR="0027135A">
        <w:rPr>
          <w:sz w:val="28"/>
          <w:szCs w:val="28"/>
        </w:rPr>
        <w:t xml:space="preserve">  </w:t>
      </w:r>
      <w:r w:rsidR="0027135A" w:rsidRPr="0027135A">
        <w:rPr>
          <w:rFonts w:ascii="Abadi" w:hAnsi="Abadi"/>
          <w:sz w:val="24"/>
          <w:szCs w:val="24"/>
        </w:rPr>
        <w:t>16-11-2023</w:t>
      </w:r>
    </w:p>
    <w:p w14:paraId="078D1730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0420D9B1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2DC07269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3CE5A709" w14:textId="65AE7BA9" w:rsidR="00647DFA" w:rsidRDefault="00647DFA" w:rsidP="00647DFA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Team Member</w:t>
      </w:r>
    </w:p>
    <w:p w14:paraId="12EAA7DF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049A498D" w14:textId="0CAAE9EE" w:rsidR="00647DFA" w:rsidRDefault="00647DFA" w:rsidP="00647DFA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Name: Anusha Kumar G</w:t>
      </w:r>
    </w:p>
    <w:p w14:paraId="1F03372A" w14:textId="563051D7" w:rsidR="00647DFA" w:rsidRDefault="00647DFA" w:rsidP="00647DFA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Regno:</w:t>
      </w:r>
      <w:r w:rsidR="00BB2A44">
        <w:rPr>
          <w:sz w:val="28"/>
          <w:szCs w:val="28"/>
        </w:rPr>
        <w:t xml:space="preserve"> </w:t>
      </w:r>
      <w:r>
        <w:rPr>
          <w:sz w:val="28"/>
          <w:szCs w:val="28"/>
        </w:rPr>
        <w:t>2347105</w:t>
      </w:r>
    </w:p>
    <w:p w14:paraId="25D2E7E1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23A4F7BA" w14:textId="77777777" w:rsidR="00647DFA" w:rsidRP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52FB9945" w14:textId="77777777" w:rsidR="00647DFA" w:rsidRDefault="00647DFA" w:rsidP="00647DFA">
      <w:pPr>
        <w:pStyle w:val="ContactInfo"/>
        <w:jc w:val="left"/>
      </w:pPr>
    </w:p>
    <w:p w14:paraId="75149BD9" w14:textId="77777777" w:rsidR="00647DFA" w:rsidRDefault="00C6554A" w:rsidP="00647DFA">
      <w:pPr>
        <w:pStyle w:val="Title"/>
        <w:rPr>
          <w:sz w:val="88"/>
          <w:szCs w:val="88"/>
        </w:rPr>
      </w:pPr>
      <w:r>
        <w:br w:type="page"/>
      </w:r>
      <w:r w:rsidR="00647DFA" w:rsidRPr="00647DFA">
        <w:rPr>
          <w:sz w:val="88"/>
          <w:szCs w:val="88"/>
        </w:rPr>
        <w:lastRenderedPageBreak/>
        <w:t>Software Engineering</w:t>
      </w:r>
    </w:p>
    <w:p w14:paraId="32ABD35C" w14:textId="77777777" w:rsidR="00647DFA" w:rsidRPr="00647DFA" w:rsidRDefault="00647DFA" w:rsidP="00647DFA">
      <w:pPr>
        <w:pStyle w:val="Title"/>
        <w:rPr>
          <w:sz w:val="24"/>
          <w:szCs w:val="24"/>
        </w:rPr>
      </w:pPr>
    </w:p>
    <w:p w14:paraId="04D85042" w14:textId="25DDDBE3" w:rsidR="00647DFA" w:rsidRDefault="00647DFA" w:rsidP="00647DFA">
      <w:pPr>
        <w:pStyle w:val="Subtitle"/>
        <w:rPr>
          <w:sz w:val="36"/>
          <w:szCs w:val="36"/>
        </w:rPr>
      </w:pPr>
      <w:r w:rsidRPr="00647DFA">
        <w:rPr>
          <w:sz w:val="36"/>
          <w:szCs w:val="36"/>
        </w:rPr>
        <w:t xml:space="preserve">Agile </w:t>
      </w:r>
      <w:r w:rsidR="00BB2A44">
        <w:rPr>
          <w:sz w:val="36"/>
          <w:szCs w:val="36"/>
        </w:rPr>
        <w:t>Software</w:t>
      </w:r>
      <w:r w:rsidRPr="00647DFA">
        <w:rPr>
          <w:sz w:val="36"/>
          <w:szCs w:val="36"/>
        </w:rPr>
        <w:t xml:space="preserve"> Development</w:t>
      </w:r>
    </w:p>
    <w:p w14:paraId="0A617FC9" w14:textId="77777777" w:rsidR="00BB2A44" w:rsidRDefault="00BB2A44" w:rsidP="00BB2A44">
      <w:pPr>
        <w:pStyle w:val="Subtitle"/>
        <w:rPr>
          <w:sz w:val="52"/>
          <w:szCs w:val="52"/>
        </w:rPr>
      </w:pPr>
      <w:r>
        <w:rPr>
          <w:sz w:val="36"/>
          <w:szCs w:val="36"/>
        </w:rPr>
        <w:t xml:space="preserve">CIA – </w:t>
      </w:r>
      <w:r w:rsidRPr="00BB2A44">
        <w:rPr>
          <w:sz w:val="52"/>
          <w:szCs w:val="52"/>
        </w:rPr>
        <w:t>1</w:t>
      </w:r>
    </w:p>
    <w:p w14:paraId="702C34A6" w14:textId="77777777" w:rsidR="0027135A" w:rsidRDefault="0027135A" w:rsidP="0027135A">
      <w:pPr>
        <w:pStyle w:val="ContactInfo"/>
        <w:jc w:val="left"/>
        <w:rPr>
          <w:sz w:val="32"/>
          <w:szCs w:val="32"/>
        </w:rPr>
      </w:pPr>
      <w:r w:rsidRPr="0027135A">
        <w:rPr>
          <w:sz w:val="32"/>
          <w:szCs w:val="32"/>
        </w:rPr>
        <w:t>Guide: Neha Singhal</w:t>
      </w:r>
    </w:p>
    <w:p w14:paraId="798BB3AA" w14:textId="77777777" w:rsidR="00647DFA" w:rsidRDefault="00647DFA" w:rsidP="00647DFA">
      <w:pPr>
        <w:pStyle w:val="ContactInfo"/>
        <w:jc w:val="left"/>
      </w:pPr>
    </w:p>
    <w:p w14:paraId="7F7869BB" w14:textId="77777777" w:rsidR="00647DFA" w:rsidRDefault="00647DFA" w:rsidP="00647DFA">
      <w:pPr>
        <w:pStyle w:val="ContactInfo"/>
        <w:jc w:val="left"/>
      </w:pPr>
    </w:p>
    <w:p w14:paraId="497D1734" w14:textId="74E67826" w:rsidR="00647DFA" w:rsidRPr="00647DFA" w:rsidRDefault="00647DFA" w:rsidP="00647DFA">
      <w:pPr>
        <w:pStyle w:val="ContactInfo"/>
        <w:jc w:val="left"/>
        <w:rPr>
          <w:sz w:val="28"/>
          <w:szCs w:val="28"/>
        </w:rPr>
      </w:pPr>
      <w:r w:rsidRPr="00647DFA">
        <w:rPr>
          <w:sz w:val="28"/>
          <w:szCs w:val="28"/>
        </w:rPr>
        <w:t>Name:</w:t>
      </w:r>
      <w:r w:rsidR="00BB2A44">
        <w:rPr>
          <w:sz w:val="28"/>
          <w:szCs w:val="28"/>
        </w:rPr>
        <w:t xml:space="preserve"> </w:t>
      </w:r>
      <w:r>
        <w:rPr>
          <w:sz w:val="28"/>
          <w:szCs w:val="28"/>
        </w:rPr>
        <w:t>Anusha Kumar G</w:t>
      </w:r>
    </w:p>
    <w:p w14:paraId="5EF011DC" w14:textId="1DFF92F7" w:rsidR="00647DFA" w:rsidRDefault="00647DFA" w:rsidP="00647DFA">
      <w:pPr>
        <w:pStyle w:val="ContactInfo"/>
        <w:jc w:val="left"/>
        <w:rPr>
          <w:sz w:val="28"/>
          <w:szCs w:val="28"/>
        </w:rPr>
      </w:pPr>
      <w:r w:rsidRPr="00647DFA">
        <w:rPr>
          <w:sz w:val="28"/>
          <w:szCs w:val="28"/>
        </w:rPr>
        <w:t>Regno: 2347</w:t>
      </w:r>
      <w:r>
        <w:rPr>
          <w:sz w:val="28"/>
          <w:szCs w:val="28"/>
        </w:rPr>
        <w:t>105</w:t>
      </w:r>
    </w:p>
    <w:p w14:paraId="3AEA1B4F" w14:textId="1F06EC4A" w:rsidR="00647DFA" w:rsidRDefault="00647DFA" w:rsidP="00647DFA">
      <w:pPr>
        <w:pStyle w:val="ContactInfo"/>
        <w:jc w:val="left"/>
        <w:rPr>
          <w:sz w:val="28"/>
          <w:szCs w:val="28"/>
        </w:rPr>
      </w:pPr>
      <w:r w:rsidRPr="00647DFA">
        <w:rPr>
          <w:sz w:val="28"/>
          <w:szCs w:val="28"/>
        </w:rPr>
        <w:t>Date:</w:t>
      </w:r>
      <w:r w:rsidR="0027135A">
        <w:rPr>
          <w:sz w:val="28"/>
          <w:szCs w:val="28"/>
        </w:rPr>
        <w:t xml:space="preserve"> </w:t>
      </w:r>
      <w:r w:rsidR="0027135A" w:rsidRPr="0027135A">
        <w:rPr>
          <w:rFonts w:ascii="Abadi" w:hAnsi="Abadi"/>
          <w:sz w:val="24"/>
          <w:szCs w:val="24"/>
        </w:rPr>
        <w:t>16-11-2023</w:t>
      </w:r>
    </w:p>
    <w:p w14:paraId="42267F3D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59EC2352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5313EAA9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3E1E487C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Team Member</w:t>
      </w:r>
    </w:p>
    <w:p w14:paraId="2ACF96E3" w14:textId="77777777" w:rsidR="00647DFA" w:rsidRDefault="00647DFA" w:rsidP="00647DFA">
      <w:pPr>
        <w:pStyle w:val="ContactInfo"/>
        <w:jc w:val="left"/>
        <w:rPr>
          <w:sz w:val="28"/>
          <w:szCs w:val="28"/>
        </w:rPr>
      </w:pPr>
    </w:p>
    <w:p w14:paraId="78DC5422" w14:textId="1F0BE957" w:rsidR="00647DFA" w:rsidRDefault="00647DFA" w:rsidP="00647DFA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>Kushal Sourav B</w:t>
      </w:r>
    </w:p>
    <w:p w14:paraId="37949C1B" w14:textId="4B494D89" w:rsidR="00647DFA" w:rsidRDefault="00647DFA" w:rsidP="00647DFA">
      <w:pPr>
        <w:pStyle w:val="ContactInfo"/>
        <w:jc w:val="left"/>
        <w:rPr>
          <w:sz w:val="28"/>
          <w:szCs w:val="28"/>
        </w:rPr>
      </w:pPr>
      <w:r>
        <w:rPr>
          <w:sz w:val="28"/>
          <w:szCs w:val="28"/>
        </w:rPr>
        <w:t>Regno:</w:t>
      </w:r>
      <w:r w:rsidR="00BB2A44">
        <w:rPr>
          <w:sz w:val="28"/>
          <w:szCs w:val="28"/>
        </w:rPr>
        <w:t xml:space="preserve"> </w:t>
      </w:r>
      <w:r>
        <w:rPr>
          <w:sz w:val="28"/>
          <w:szCs w:val="28"/>
        </w:rPr>
        <w:t>2347</w:t>
      </w:r>
      <w:r>
        <w:rPr>
          <w:sz w:val="28"/>
          <w:szCs w:val="28"/>
        </w:rPr>
        <w:t>125</w:t>
      </w:r>
    </w:p>
    <w:p w14:paraId="2F2F27F2" w14:textId="5B35861B" w:rsidR="00000000" w:rsidRDefault="00000000" w:rsidP="00647DFA">
      <w:pPr>
        <w:pStyle w:val="ContactInfo"/>
        <w:jc w:val="left"/>
      </w:pPr>
    </w:p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C553D" w14:textId="77777777" w:rsidR="0062158A" w:rsidRDefault="0062158A" w:rsidP="00C6554A">
      <w:pPr>
        <w:spacing w:before="0" w:after="0" w:line="240" w:lineRule="auto"/>
      </w:pPr>
      <w:r>
        <w:separator/>
      </w:r>
    </w:p>
  </w:endnote>
  <w:endnote w:type="continuationSeparator" w:id="0">
    <w:p w14:paraId="7D4BDD00" w14:textId="77777777" w:rsidR="0062158A" w:rsidRDefault="0062158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BA56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4CC6" w14:textId="77777777" w:rsidR="0062158A" w:rsidRDefault="0062158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2063611" w14:textId="77777777" w:rsidR="0062158A" w:rsidRDefault="0062158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8979820">
    <w:abstractNumId w:val="9"/>
  </w:num>
  <w:num w:numId="2" w16cid:durableId="3947729">
    <w:abstractNumId w:val="8"/>
  </w:num>
  <w:num w:numId="3" w16cid:durableId="936252198">
    <w:abstractNumId w:val="8"/>
  </w:num>
  <w:num w:numId="4" w16cid:durableId="1233463231">
    <w:abstractNumId w:val="9"/>
  </w:num>
  <w:num w:numId="5" w16cid:durableId="987588594">
    <w:abstractNumId w:val="12"/>
  </w:num>
  <w:num w:numId="6" w16cid:durableId="1020819395">
    <w:abstractNumId w:val="10"/>
  </w:num>
  <w:num w:numId="7" w16cid:durableId="1159544332">
    <w:abstractNumId w:val="11"/>
  </w:num>
  <w:num w:numId="8" w16cid:durableId="1122266440">
    <w:abstractNumId w:val="7"/>
  </w:num>
  <w:num w:numId="9" w16cid:durableId="104541559">
    <w:abstractNumId w:val="6"/>
  </w:num>
  <w:num w:numId="10" w16cid:durableId="607081224">
    <w:abstractNumId w:val="5"/>
  </w:num>
  <w:num w:numId="11" w16cid:durableId="1289554395">
    <w:abstractNumId w:val="4"/>
  </w:num>
  <w:num w:numId="12" w16cid:durableId="3942233">
    <w:abstractNumId w:val="3"/>
  </w:num>
  <w:num w:numId="13" w16cid:durableId="1263222311">
    <w:abstractNumId w:val="2"/>
  </w:num>
  <w:num w:numId="14" w16cid:durableId="1149594240">
    <w:abstractNumId w:val="1"/>
  </w:num>
  <w:num w:numId="15" w16cid:durableId="174274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FA"/>
    <w:rsid w:val="002554CD"/>
    <w:rsid w:val="0027135A"/>
    <w:rsid w:val="00293B83"/>
    <w:rsid w:val="002B4294"/>
    <w:rsid w:val="00333D0D"/>
    <w:rsid w:val="004C049F"/>
    <w:rsid w:val="005000E2"/>
    <w:rsid w:val="0062158A"/>
    <w:rsid w:val="00647DFA"/>
    <w:rsid w:val="006A3CE7"/>
    <w:rsid w:val="00BB2A44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16EAE0"/>
  <w15:chartTrackingRefBased/>
  <w15:docId w15:val="{512DC534-3AD0-44DE-8E7C-ECB8D74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83216D12-3B96-4813-94EB-C43BD9D6DDC8%7d\%7b845508D8-607F-4F26-B004-4EFB0A57500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{845508D8-607F-4F26-B004-4EFB0A575007}tf02835058_win32</Template>
  <TotalTime>12</TotalTime>
  <Pages>2</Pages>
  <Words>52</Words>
  <Characters>302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sourav</dc:creator>
  <cp:keywords/>
  <dc:description/>
  <cp:lastModifiedBy>kushal sourav</cp:lastModifiedBy>
  <cp:revision>1</cp:revision>
  <cp:lastPrinted>2023-11-15T17:28:00Z</cp:lastPrinted>
  <dcterms:created xsi:type="dcterms:W3CDTF">2023-11-15T17:00:00Z</dcterms:created>
  <dcterms:modified xsi:type="dcterms:W3CDTF">2023-11-15T17:29:00Z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221482c2-4c69-424b-bbd2-66ac170764d7</vt:lpwstr>
  </property>
</Properties>
</file>